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5438" w:type="pct"/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600" w:firstRow="0" w:lastRow="0" w:firstColumn="0" w:lastColumn="0" w:noHBand="1" w:noVBand="1"/>
        <w:tblDescription w:val="Layout table to enter Title, Company Logo, Company Name, Customer Name and contact details, and Credit Limit amount"/>
      </w:tblPr>
      <w:tblGrid>
        <w:gridCol w:w="3238"/>
        <w:gridCol w:w="1711"/>
        <w:gridCol w:w="2791"/>
        <w:gridCol w:w="1980"/>
        <w:gridCol w:w="450"/>
        <w:gridCol w:w="2880"/>
        <w:gridCol w:w="2611"/>
      </w:tblGrid>
      <w:tr w:rsidR="00CC2A17" w:rsidRPr="009D764E" w14:paraId="5082E7B9" w14:textId="3EDC1408" w:rsidTr="00C222AE">
        <w:trPr>
          <w:trHeight w:val="513"/>
        </w:trPr>
        <w:tc>
          <w:tcPr>
            <w:tcW w:w="3238" w:type="dxa"/>
            <w:shd w:val="clear" w:color="auto" w:fill="auto"/>
            <w:tcMar>
              <w:top w:w="0" w:type="dxa"/>
              <w:bottom w:w="0" w:type="dxa"/>
            </w:tcMar>
          </w:tcPr>
          <w:p w14:paraId="10649FE6" w14:textId="77777777" w:rsidR="00CC2A17" w:rsidRPr="009D764E" w:rsidRDefault="00CC2A17" w:rsidP="006667C9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VENDOR:</w:t>
            </w:r>
          </w:p>
          <w:p w14:paraId="00A29753" w14:textId="454145D5" w:rsidR="00CC2A17" w:rsidRPr="009D764E" w:rsidRDefault="00CC2A17" w:rsidP="006667C9">
            <w:pPr>
              <w:rPr>
                <w:sz w:val="18"/>
              </w:rPr>
            </w:pPr>
          </w:p>
        </w:tc>
        <w:tc>
          <w:tcPr>
            <w:tcW w:w="1711" w:type="dxa"/>
            <w:tcMar>
              <w:bottom w:w="0" w:type="dxa"/>
            </w:tcMar>
          </w:tcPr>
          <w:p w14:paraId="631133BF" w14:textId="4AF8A85E" w:rsidR="00CC2A17" w:rsidRPr="009D764E" w:rsidRDefault="00CC2A17" w:rsidP="006667C9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DELIVER TO:</w:t>
            </w:r>
          </w:p>
          <w:p w14:paraId="7893FC01" w14:textId="41169F57" w:rsidR="00CC2A17" w:rsidRPr="009D764E" w:rsidRDefault="00CC2A17" w:rsidP="006667C9">
            <w:pPr>
              <w:pStyle w:val="Amount"/>
              <w:jc w:val="left"/>
              <w:rPr>
                <w:sz w:val="18"/>
              </w:rPr>
            </w:pPr>
            <w:r w:rsidRPr="009D764E">
              <w:rPr>
                <w:sz w:val="18"/>
              </w:rPr>
              <w:t xml:space="preserve">                               </w:t>
            </w:r>
          </w:p>
          <w:p w14:paraId="60379CB0" w14:textId="77491210" w:rsidR="00CC2A17" w:rsidRPr="009D764E" w:rsidRDefault="00CC2A17" w:rsidP="006667C9">
            <w:pPr>
              <w:pStyle w:val="Amount"/>
              <w:jc w:val="left"/>
              <w:rPr>
                <w:sz w:val="18"/>
              </w:rPr>
            </w:pPr>
          </w:p>
        </w:tc>
        <w:tc>
          <w:tcPr>
            <w:tcW w:w="2791" w:type="dxa"/>
          </w:tcPr>
          <w:p w14:paraId="6A16AFF9" w14:textId="7067AD53" w:rsidR="00CC2A17" w:rsidRPr="009D764E" w:rsidRDefault="00CC2A17" w:rsidP="009D764E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 xml:space="preserve">ORDER </w:t>
            </w:r>
            <w:r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 xml:space="preserve">GIVEN </w:t>
            </w: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BY:</w:t>
            </w:r>
          </w:p>
          <w:p w14:paraId="3E98EB6B" w14:textId="5357544C" w:rsidR="00CC2A17" w:rsidRPr="009D764E" w:rsidRDefault="00CC2A17" w:rsidP="006667C9">
            <w:pPr>
              <w:pStyle w:val="Name"/>
              <w:rPr>
                <w:rFonts w:cs="Arial"/>
                <w:b w:val="0"/>
                <w:color w:val="222222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1980" w:type="dxa"/>
          </w:tcPr>
          <w:p w14:paraId="1DD662B2" w14:textId="77777777" w:rsidR="00CC2A17" w:rsidRPr="009D764E" w:rsidRDefault="00CC2A17" w:rsidP="006667C9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REMARKS:</w:t>
            </w:r>
          </w:p>
          <w:p w14:paraId="479321B2" w14:textId="7420D9E3" w:rsidR="00CC2A17" w:rsidRPr="009D764E" w:rsidRDefault="00CC2A17" w:rsidP="006667C9">
            <w:pPr>
              <w:pStyle w:val="Name"/>
              <w:rPr>
                <w:rFonts w:cs="Arial"/>
                <w:b w:val="0"/>
                <w:color w:val="222222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450" w:type="dxa"/>
          </w:tcPr>
          <w:p w14:paraId="3D236423" w14:textId="77777777" w:rsidR="00CC2A17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2880" w:type="dxa"/>
          </w:tcPr>
          <w:p w14:paraId="190CA3C1" w14:textId="3C92D37C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ORDERING</w:t>
            </w:r>
            <w:r w:rsidR="00C222A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 xml:space="preserve"> DATE</w:t>
            </w: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:</w:t>
            </w:r>
          </w:p>
          <w:p w14:paraId="14F2EA86" w14:textId="77777777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  <w:p w14:paraId="461BCE20" w14:textId="5BACA16E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DELIVERY</w:t>
            </w:r>
            <w:r w:rsidR="00C222A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 xml:space="preserve"> DATE</w:t>
            </w: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:</w:t>
            </w:r>
          </w:p>
          <w:p w14:paraId="33BF8B5A" w14:textId="77777777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  <w:p w14:paraId="4ECDA38C" w14:textId="219B8DFE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 xml:space="preserve">PO </w:t>
            </w: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EXPIRY</w:t>
            </w:r>
            <w:r w:rsidR="00C222A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 xml:space="preserve"> DATE </w:t>
            </w: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:</w:t>
            </w:r>
          </w:p>
        </w:tc>
        <w:tc>
          <w:tcPr>
            <w:tcW w:w="2611" w:type="dxa"/>
          </w:tcPr>
          <w:p w14:paraId="00A0EC09" w14:textId="77777777" w:rsidR="00CC2A17" w:rsidRDefault="00CC2A17" w:rsidP="009D764E">
            <w:pPr>
              <w:pStyle w:val="Name"/>
              <w:jc w:val="right"/>
              <w:rPr>
                <w:rFonts w:cs="Arial"/>
                <w:color w:val="C00000"/>
                <w:sz w:val="18"/>
                <w:szCs w:val="16"/>
                <w:shd w:val="clear" w:color="auto" w:fill="FFFFFF"/>
              </w:rPr>
            </w:pPr>
          </w:p>
          <w:p w14:paraId="5CCF36BD" w14:textId="77777777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  <w:p w14:paraId="1BF9540B" w14:textId="2B53CDAE" w:rsidR="00CC2A17" w:rsidRPr="009D764E" w:rsidRDefault="00CC2A17" w:rsidP="009D764E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</w:tc>
      </w:tr>
    </w:tbl>
    <w:p w14:paraId="284456E5" w14:textId="77777777" w:rsidR="00EC3316" w:rsidRDefault="00EC3316"/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600" w:firstRow="0" w:lastRow="0" w:firstColumn="0" w:lastColumn="0" w:noHBand="1" w:noVBand="1"/>
        <w:tblDescription w:val="Table to enter Date, Invoice number, Reference, Charges, Credits, and Balance"/>
      </w:tblPr>
      <w:tblGrid>
        <w:gridCol w:w="1509"/>
        <w:gridCol w:w="2928"/>
        <w:gridCol w:w="1228"/>
        <w:gridCol w:w="5062"/>
        <w:gridCol w:w="766"/>
        <w:gridCol w:w="832"/>
        <w:gridCol w:w="1001"/>
        <w:gridCol w:w="1064"/>
      </w:tblGrid>
      <w:tr w:rsidR="006667C9" w:rsidRPr="001E3C2E" w14:paraId="66D658C1" w14:textId="77777777" w:rsidTr="00A556CE">
        <w:trPr>
          <w:cantSplit/>
          <w:trHeight w:val="288"/>
        </w:trPr>
        <w:tc>
          <w:tcPr>
            <w:tcW w:w="1509" w:type="dxa"/>
            <w:shd w:val="clear" w:color="auto" w:fill="0F243E" w:themeFill="accent3"/>
            <w:vAlign w:val="center"/>
          </w:tcPr>
          <w:p w14:paraId="60C65120" w14:textId="533C35B5" w:rsidR="00A002A1" w:rsidRPr="00941642" w:rsidRDefault="00A002A1" w:rsidP="00941642">
            <w:pPr>
              <w:pStyle w:val="ColumnHeadings"/>
            </w:pPr>
            <w:r>
              <w:t>BARCODE</w:t>
            </w:r>
          </w:p>
        </w:tc>
        <w:tc>
          <w:tcPr>
            <w:tcW w:w="2928" w:type="dxa"/>
            <w:shd w:val="clear" w:color="auto" w:fill="0F243E" w:themeFill="accent3"/>
            <w:vAlign w:val="center"/>
          </w:tcPr>
          <w:p w14:paraId="7EDAA724" w14:textId="1E7E561E" w:rsidR="00A002A1" w:rsidRPr="00253A50" w:rsidRDefault="00A002A1" w:rsidP="00941642">
            <w:pPr>
              <w:pStyle w:val="ColumnHeadings"/>
            </w:pPr>
            <w:r>
              <w:t>Alt barcode</w:t>
            </w:r>
          </w:p>
        </w:tc>
        <w:tc>
          <w:tcPr>
            <w:tcW w:w="1228" w:type="dxa"/>
            <w:shd w:val="clear" w:color="auto" w:fill="0F243E" w:themeFill="accent3"/>
            <w:vAlign w:val="center"/>
          </w:tcPr>
          <w:p w14:paraId="78CE5DDE" w14:textId="607BA548" w:rsidR="00A002A1" w:rsidRPr="00253A50" w:rsidRDefault="00A002A1" w:rsidP="006667C9">
            <w:pPr>
              <w:pStyle w:val="ColumnHeadings"/>
              <w:jc w:val="center"/>
            </w:pPr>
            <w:r>
              <w:t>Pic</w:t>
            </w:r>
            <w:r w:rsidR="006667C9">
              <w:t>TURE</w:t>
            </w:r>
          </w:p>
        </w:tc>
        <w:tc>
          <w:tcPr>
            <w:tcW w:w="5062" w:type="dxa"/>
            <w:shd w:val="clear" w:color="auto" w:fill="0F243E" w:themeFill="accent3"/>
            <w:vAlign w:val="center"/>
          </w:tcPr>
          <w:p w14:paraId="332332D6" w14:textId="4EA70742" w:rsidR="00A002A1" w:rsidRPr="00941642" w:rsidRDefault="00A002A1" w:rsidP="00941642">
            <w:pPr>
              <w:pStyle w:val="ColumnHeadings"/>
            </w:pPr>
            <w:r w:rsidRPr="00253A50">
              <w:t>Item Description</w:t>
            </w:r>
          </w:p>
        </w:tc>
        <w:tc>
          <w:tcPr>
            <w:tcW w:w="766" w:type="dxa"/>
            <w:shd w:val="clear" w:color="auto" w:fill="0F243E" w:themeFill="accent3"/>
            <w:vAlign w:val="center"/>
          </w:tcPr>
          <w:p w14:paraId="6861F908" w14:textId="7C59232D" w:rsidR="00A002A1" w:rsidRPr="00941642" w:rsidRDefault="00A002A1" w:rsidP="00A002A1">
            <w:pPr>
              <w:pStyle w:val="ColumnHeadings"/>
              <w:jc w:val="center"/>
            </w:pPr>
            <w:r>
              <w:t>Order (Pc)</w:t>
            </w:r>
          </w:p>
        </w:tc>
        <w:tc>
          <w:tcPr>
            <w:tcW w:w="832" w:type="dxa"/>
            <w:shd w:val="clear" w:color="auto" w:fill="0F243E" w:themeFill="accent3"/>
            <w:vAlign w:val="center"/>
          </w:tcPr>
          <w:p w14:paraId="119B9814" w14:textId="2D7F1F0A" w:rsidR="00A002A1" w:rsidRPr="00941642" w:rsidRDefault="00A002A1" w:rsidP="00A002A1">
            <w:pPr>
              <w:pStyle w:val="ColumnHeadings"/>
              <w:jc w:val="center"/>
            </w:pPr>
            <w:r>
              <w:t>Order (CTN)</w:t>
            </w:r>
          </w:p>
        </w:tc>
        <w:tc>
          <w:tcPr>
            <w:tcW w:w="1001" w:type="dxa"/>
            <w:shd w:val="clear" w:color="auto" w:fill="0F243E" w:themeFill="accent3"/>
            <w:vAlign w:val="center"/>
          </w:tcPr>
          <w:p w14:paraId="114ABEE9" w14:textId="77777777" w:rsidR="00A002A1" w:rsidRDefault="00A002A1" w:rsidP="00A002A1">
            <w:pPr>
              <w:pStyle w:val="ColumnHeadings"/>
              <w:jc w:val="center"/>
            </w:pPr>
            <w:r>
              <w:t>COST</w:t>
            </w:r>
          </w:p>
          <w:p w14:paraId="1925E786" w14:textId="5B0BB801" w:rsidR="00A002A1" w:rsidRPr="00941642" w:rsidRDefault="00A002A1" w:rsidP="00A002A1">
            <w:pPr>
              <w:pStyle w:val="ColumnHeadings"/>
              <w:jc w:val="center"/>
            </w:pPr>
            <w:r>
              <w:t>(rs)</w:t>
            </w:r>
          </w:p>
        </w:tc>
        <w:tc>
          <w:tcPr>
            <w:tcW w:w="1064" w:type="dxa"/>
            <w:shd w:val="clear" w:color="auto" w:fill="0F243E" w:themeFill="accent3"/>
            <w:vAlign w:val="center"/>
          </w:tcPr>
          <w:p w14:paraId="62ACA080" w14:textId="77777777" w:rsidR="00A002A1" w:rsidRDefault="00A002A1" w:rsidP="00A002A1">
            <w:pPr>
              <w:pStyle w:val="ColumnHeadings"/>
              <w:jc w:val="center"/>
            </w:pPr>
            <w:r>
              <w:t>TOTAL</w:t>
            </w:r>
          </w:p>
          <w:p w14:paraId="5E2FB241" w14:textId="2C3416C0" w:rsidR="00A002A1" w:rsidRPr="00941642" w:rsidRDefault="00A002A1" w:rsidP="00A002A1">
            <w:pPr>
              <w:pStyle w:val="ColumnHeadings"/>
              <w:jc w:val="center"/>
            </w:pPr>
            <w:r>
              <w:t>(Rs)</w:t>
            </w:r>
          </w:p>
        </w:tc>
      </w:tr>
    </w:tbl>
    <w:p w14:paraId="18D1B326" w14:textId="77777777" w:rsidR="00B764B8" w:rsidRPr="001E3C2E" w:rsidRDefault="00B764B8" w:rsidP="008E6D99">
      <w:bookmarkStart w:id="0" w:name="_GoBack"/>
      <w:bookmarkEnd w:id="0"/>
    </w:p>
    <w:sectPr w:rsidR="00B764B8" w:rsidRPr="001E3C2E" w:rsidSect="009D764E">
      <w:headerReference w:type="default" r:id="rId11"/>
      <w:footerReference w:type="default" r:id="rId12"/>
      <w:pgSz w:w="15840" w:h="12240" w:orient="landscape" w:code="1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66E24" w14:textId="77777777" w:rsidR="00E02751" w:rsidRDefault="00E02751">
      <w:r>
        <w:separator/>
      </w:r>
    </w:p>
  </w:endnote>
  <w:endnote w:type="continuationSeparator" w:id="0">
    <w:p w14:paraId="103A89B0" w14:textId="77777777" w:rsidR="00E02751" w:rsidRDefault="00E0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63AC9" w14:textId="77777777" w:rsidR="001872D8" w:rsidRDefault="001872D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BBB4B04" wp14:editId="206BFAC0">
              <wp:simplePos x="0" y="0"/>
              <wp:positionH relativeFrom="column">
                <wp:posOffset>-1209675</wp:posOffset>
              </wp:positionH>
              <wp:positionV relativeFrom="paragraph">
                <wp:posOffset>-259801</wp:posOffset>
              </wp:positionV>
              <wp:extent cx="5086350" cy="549910"/>
              <wp:effectExtent l="0" t="0" r="0" b="2540"/>
              <wp:wrapNone/>
              <wp:docPr id="18" name="Group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86350" cy="549910"/>
                        <a:chOff x="0" y="0"/>
                        <a:chExt cx="5086350" cy="549910"/>
                      </a:xfrm>
                    </wpg:grpSpPr>
                    <wps:wsp>
                      <wps:cNvPr id="19" name="AutoShape 17"/>
                      <wps:cNvSpPr>
                        <a:spLocks noChangeArrowheads="1"/>
                      </wps:cNvSpPr>
                      <wps:spPr bwMode="auto">
                        <a:xfrm flipH="1">
                          <a:off x="3057525" y="0"/>
                          <a:ext cx="2028825" cy="54991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AutoShape 19"/>
                      <wps:cNvSpPr>
                        <a:spLocks noChangeArrowheads="1"/>
                      </wps:cNvSpPr>
                      <wps:spPr bwMode="auto">
                        <a:xfrm flipH="1">
                          <a:off x="1543050" y="0"/>
                          <a:ext cx="2028825" cy="54991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AutoShape 20"/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28825" cy="549910"/>
                        </a:xfrm>
                        <a:prstGeom prst="flowChartInputOutpu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DFBC1F" id="Group 18" o:spid="_x0000_s1026" style="position:absolute;margin-left:-95.25pt;margin-top:-20.45pt;width:400.5pt;height:43.3pt;z-index:251661312" coordsize="50863,5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7" o:spid="_x0000_s1027" type="#_x0000_t111" style="position:absolute;left:30575;width:20288;height:54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" fillcolor="#a8c5ea [822]" stroked="f"/>
              <v:shape id="AutoShape 19" o:spid="_x0000_s1028" type="#_x0000_t111" style="position:absolute;left:15430;width:20288;height:54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" fillcolor="#518bd5 [1622]" stroked="f"/>
              <v:shape id="AutoShape 20" o:spid="_x0000_s1029" type="#_x0000_t111" style="position:absolute;width:20288;height:54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" fillcolor="#0f243e [3206]" stroked="f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8C084" w14:textId="77777777" w:rsidR="00E02751" w:rsidRDefault="00E02751">
      <w:r>
        <w:separator/>
      </w:r>
    </w:p>
  </w:footnote>
  <w:footnote w:type="continuationSeparator" w:id="0">
    <w:p w14:paraId="23DA3848" w14:textId="77777777" w:rsidR="00E02751" w:rsidRDefault="00E02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A3E2D" w14:textId="1C06305B" w:rsidR="00C428D7" w:rsidRPr="00C428D7" w:rsidRDefault="001872D8" w:rsidP="00C428D7">
    <w:pPr>
      <w:pStyle w:val="Name"/>
      <w:rPr>
        <w:szCs w:val="52"/>
      </w:rPr>
    </w:pPr>
    <w:r w:rsidRPr="009D764E">
      <w:rPr>
        <w:noProof/>
        <w:sz w:val="28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47DEAA" wp14:editId="2C35EC69">
              <wp:simplePos x="0" y="0"/>
              <wp:positionH relativeFrom="column">
                <wp:posOffset>3497580</wp:posOffset>
              </wp:positionH>
              <wp:positionV relativeFrom="paragraph">
                <wp:posOffset>-266700</wp:posOffset>
              </wp:positionV>
              <wp:extent cx="3629025" cy="228600"/>
              <wp:effectExtent l="0" t="0" r="9525" b="0"/>
              <wp:wrapNone/>
              <wp:docPr id="12" name="Group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29025" cy="228600"/>
                        <a:chOff x="6990" y="-8"/>
                        <a:chExt cx="5715" cy="360"/>
                      </a:xfrm>
                    </wpg:grpSpPr>
                    <wps:wsp>
                      <wps:cNvPr id="13" name="AutoShape 6"/>
                      <wps:cNvSpPr>
                        <a:spLocks noChangeArrowheads="1"/>
                      </wps:cNvSpPr>
                      <wps:spPr bwMode="auto">
                        <a:xfrm flipH="1">
                          <a:off x="6990" y="-8"/>
                          <a:ext cx="945" cy="360"/>
                        </a:xfrm>
                        <a:prstGeom prst="flowChartInputOutpu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7"/>
                      <wps:cNvSpPr>
                        <a:spLocks noChangeArrowheads="1"/>
                      </wps:cNvSpPr>
                      <wps:spPr bwMode="auto">
                        <a:xfrm flipH="1">
                          <a:off x="7740" y="-8"/>
                          <a:ext cx="945" cy="36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" name="Group 10"/>
                      <wpg:cNvGrpSpPr>
                        <a:grpSpLocks/>
                      </wpg:cNvGrpSpPr>
                      <wpg:grpSpPr bwMode="auto">
                        <a:xfrm>
                          <a:off x="8475" y="-8"/>
                          <a:ext cx="4230" cy="360"/>
                          <a:chOff x="8475" y="67"/>
                          <a:chExt cx="4230" cy="360"/>
                        </a:xfrm>
                      </wpg:grpSpPr>
                      <wps:wsp>
                        <wps:cNvPr id="16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8475" y="67"/>
                            <a:ext cx="945" cy="360"/>
                          </a:xfrm>
                          <a:prstGeom prst="flowChartInputOutput">
                            <a:avLst/>
                          </a:prstGeom>
                          <a:solidFill>
                            <a:schemeClr val="accent3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000" y="67"/>
                            <a:ext cx="3705" cy="3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886F0" id="Group 18" o:spid="_x0000_s1026" style="position:absolute;margin-left:275.4pt;margin-top:-21pt;width:285.75pt;height:18pt;z-index:-251657216" coordorigin="6990,-8" coordsize="571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6" o:spid="_x0000_s1027" type="#_x0000_t111" style="position:absolute;left:6990;top:-8;width:945;height:3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" fillcolor="#0f243e [3206]" stroked="f"/>
              <v:shape id="AutoShape 7" o:spid="_x0000_s1028" type="#_x0000_t111" style="position:absolute;left:7740;top:-8;width:945;height:3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" fillcolor="#518bd5 [1622]" stroked="f"/>
              <v:group id="Group 10" o:spid="_x0000_s1029" style="position:absolute;left:8475;top:-8;width:4230;height:360" coordorigin="8475,67" coordsize="423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AutoShape 8" o:spid="_x0000_s1030" type="#_x0000_t111" style="position:absolute;left:8475;top:67;width:945;height:3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" fillcolor="#a8c5ea [822]" stroked="f"/>
                <v:rect id="Rectangle 9" o:spid="_x0000_s1031" style="position:absolute;left:9000;top:67;width:37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" fillcolor="#a8c5ea [822]" stroked="f"/>
              </v:group>
            </v:group>
          </w:pict>
        </mc:Fallback>
      </mc:AlternateContent>
    </w:r>
    <w:r w:rsidR="00C428D7" w:rsidRPr="009D764E">
      <w:rPr>
        <w:sz w:val="28"/>
        <w:szCs w:val="52"/>
      </w:rPr>
      <w:t>MAXBACHAT – PURCHASE ORDER</w:t>
    </w:r>
    <w:r w:rsidR="00C428D7">
      <w:rPr>
        <w:szCs w:val="52"/>
      </w:rPr>
      <w:tab/>
    </w:r>
    <w:r w:rsidR="00C428D7">
      <w:rPr>
        <w:szCs w:val="52"/>
      </w:rPr>
      <w:tab/>
    </w:r>
    <w:r w:rsidR="00C428D7">
      <w:rPr>
        <w:szCs w:val="52"/>
      </w:rPr>
      <w:tab/>
    </w:r>
    <w:r w:rsidR="00C428D7">
      <w:rPr>
        <w:szCs w:val="52"/>
      </w:rPr>
      <w:tab/>
    </w:r>
    <w:r w:rsidR="00C428D7">
      <w:rPr>
        <w:szCs w:val="52"/>
      </w:rPr>
      <w:tab/>
    </w:r>
    <w:r w:rsidR="009D764E">
      <w:rPr>
        <w:szCs w:val="52"/>
      </w:rPr>
      <w:tab/>
    </w:r>
    <w:r w:rsidR="00A002A1" w:rsidRPr="009D764E">
      <w:rPr>
        <w:sz w:val="28"/>
        <w:szCs w:val="52"/>
      </w:rPr>
      <w:t xml:space="preserve">   </w:t>
    </w:r>
    <w:r w:rsidR="00C428D7" w:rsidRPr="009D764E">
      <w:rPr>
        <w:sz w:val="28"/>
        <w:szCs w:val="52"/>
      </w:rPr>
      <w:t xml:space="preserve">PO #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D6CB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C64E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FE25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EA90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D844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6B9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8A70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7A6C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C89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A3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C"/>
    <w:rsid w:val="00010D9E"/>
    <w:rsid w:val="000114B1"/>
    <w:rsid w:val="00012DA5"/>
    <w:rsid w:val="00017A97"/>
    <w:rsid w:val="000403E8"/>
    <w:rsid w:val="000417F9"/>
    <w:rsid w:val="00043699"/>
    <w:rsid w:val="00056E24"/>
    <w:rsid w:val="000748E9"/>
    <w:rsid w:val="000757A8"/>
    <w:rsid w:val="00081266"/>
    <w:rsid w:val="000A72A8"/>
    <w:rsid w:val="000B6B7D"/>
    <w:rsid w:val="000C60AF"/>
    <w:rsid w:val="000D6CFB"/>
    <w:rsid w:val="000E592C"/>
    <w:rsid w:val="000E6C61"/>
    <w:rsid w:val="00107E20"/>
    <w:rsid w:val="00116A1C"/>
    <w:rsid w:val="001513B1"/>
    <w:rsid w:val="0015744F"/>
    <w:rsid w:val="00157900"/>
    <w:rsid w:val="00157EC2"/>
    <w:rsid w:val="0016415F"/>
    <w:rsid w:val="001724F6"/>
    <w:rsid w:val="001872D8"/>
    <w:rsid w:val="001B5462"/>
    <w:rsid w:val="001B5F25"/>
    <w:rsid w:val="001D0F29"/>
    <w:rsid w:val="001D6696"/>
    <w:rsid w:val="001E3C2E"/>
    <w:rsid w:val="001F1EA7"/>
    <w:rsid w:val="001F5D67"/>
    <w:rsid w:val="001F7462"/>
    <w:rsid w:val="00205C2E"/>
    <w:rsid w:val="0021009B"/>
    <w:rsid w:val="00213FAA"/>
    <w:rsid w:val="00240099"/>
    <w:rsid w:val="00246484"/>
    <w:rsid w:val="00251C32"/>
    <w:rsid w:val="00253A50"/>
    <w:rsid w:val="002B3D3A"/>
    <w:rsid w:val="002F6739"/>
    <w:rsid w:val="0031691B"/>
    <w:rsid w:val="00326411"/>
    <w:rsid w:val="00341D54"/>
    <w:rsid w:val="003465E2"/>
    <w:rsid w:val="003756B5"/>
    <w:rsid w:val="003767D0"/>
    <w:rsid w:val="00387E68"/>
    <w:rsid w:val="00394398"/>
    <w:rsid w:val="003A7318"/>
    <w:rsid w:val="003B49FE"/>
    <w:rsid w:val="003B6347"/>
    <w:rsid w:val="003B76EA"/>
    <w:rsid w:val="003B7E00"/>
    <w:rsid w:val="003D6485"/>
    <w:rsid w:val="003E3D7F"/>
    <w:rsid w:val="003F03CA"/>
    <w:rsid w:val="003F236B"/>
    <w:rsid w:val="00416A5B"/>
    <w:rsid w:val="004175AF"/>
    <w:rsid w:val="00436B94"/>
    <w:rsid w:val="00456644"/>
    <w:rsid w:val="004714C1"/>
    <w:rsid w:val="00473FA7"/>
    <w:rsid w:val="004801EC"/>
    <w:rsid w:val="004B2B6A"/>
    <w:rsid w:val="004D6D3B"/>
    <w:rsid w:val="00522EAB"/>
    <w:rsid w:val="005255A1"/>
    <w:rsid w:val="00531C77"/>
    <w:rsid w:val="005404D4"/>
    <w:rsid w:val="00551108"/>
    <w:rsid w:val="00552F77"/>
    <w:rsid w:val="005556F2"/>
    <w:rsid w:val="00572265"/>
    <w:rsid w:val="0058338F"/>
    <w:rsid w:val="00584C74"/>
    <w:rsid w:val="005856C0"/>
    <w:rsid w:val="005A0495"/>
    <w:rsid w:val="005A6D66"/>
    <w:rsid w:val="005B7ABD"/>
    <w:rsid w:val="005D561D"/>
    <w:rsid w:val="005D7290"/>
    <w:rsid w:val="005E2D7D"/>
    <w:rsid w:val="006171BA"/>
    <w:rsid w:val="00640AAC"/>
    <w:rsid w:val="00646CCA"/>
    <w:rsid w:val="00647F33"/>
    <w:rsid w:val="0065596D"/>
    <w:rsid w:val="006641D5"/>
    <w:rsid w:val="006667C9"/>
    <w:rsid w:val="006C4D96"/>
    <w:rsid w:val="006C6182"/>
    <w:rsid w:val="006D2782"/>
    <w:rsid w:val="006D5831"/>
    <w:rsid w:val="006F21A0"/>
    <w:rsid w:val="00703C78"/>
    <w:rsid w:val="0071138A"/>
    <w:rsid w:val="00723603"/>
    <w:rsid w:val="0074437D"/>
    <w:rsid w:val="00751F2C"/>
    <w:rsid w:val="00763353"/>
    <w:rsid w:val="007874F1"/>
    <w:rsid w:val="007A07D7"/>
    <w:rsid w:val="007A0C5E"/>
    <w:rsid w:val="007A2370"/>
    <w:rsid w:val="007C7496"/>
    <w:rsid w:val="007D5A97"/>
    <w:rsid w:val="007F09D1"/>
    <w:rsid w:val="007F3D8D"/>
    <w:rsid w:val="007F4E44"/>
    <w:rsid w:val="008044FF"/>
    <w:rsid w:val="008139C3"/>
    <w:rsid w:val="00816E88"/>
    <w:rsid w:val="00837C6A"/>
    <w:rsid w:val="008657F8"/>
    <w:rsid w:val="008712BB"/>
    <w:rsid w:val="00887D8F"/>
    <w:rsid w:val="008A1909"/>
    <w:rsid w:val="008B549F"/>
    <w:rsid w:val="008C1DFD"/>
    <w:rsid w:val="008D63CA"/>
    <w:rsid w:val="008E6D99"/>
    <w:rsid w:val="008F7829"/>
    <w:rsid w:val="00901339"/>
    <w:rsid w:val="00904F13"/>
    <w:rsid w:val="00923ED7"/>
    <w:rsid w:val="00931BBD"/>
    <w:rsid w:val="0093568C"/>
    <w:rsid w:val="00941642"/>
    <w:rsid w:val="009463E1"/>
    <w:rsid w:val="00947B9C"/>
    <w:rsid w:val="00963DA3"/>
    <w:rsid w:val="00966790"/>
    <w:rsid w:val="009810C2"/>
    <w:rsid w:val="00992A68"/>
    <w:rsid w:val="00992E41"/>
    <w:rsid w:val="009A1F18"/>
    <w:rsid w:val="009A6AF5"/>
    <w:rsid w:val="009B74B1"/>
    <w:rsid w:val="009C1F35"/>
    <w:rsid w:val="009C5836"/>
    <w:rsid w:val="009D764E"/>
    <w:rsid w:val="009E6065"/>
    <w:rsid w:val="009E7724"/>
    <w:rsid w:val="00A002A1"/>
    <w:rsid w:val="00A10B6B"/>
    <w:rsid w:val="00A11DBF"/>
    <w:rsid w:val="00A146FE"/>
    <w:rsid w:val="00A4752F"/>
    <w:rsid w:val="00A556CE"/>
    <w:rsid w:val="00A62877"/>
    <w:rsid w:val="00A67B29"/>
    <w:rsid w:val="00A754D2"/>
    <w:rsid w:val="00AB03C9"/>
    <w:rsid w:val="00AB512F"/>
    <w:rsid w:val="00B1098D"/>
    <w:rsid w:val="00B3037F"/>
    <w:rsid w:val="00B325BA"/>
    <w:rsid w:val="00B530A0"/>
    <w:rsid w:val="00B7167B"/>
    <w:rsid w:val="00B764B8"/>
    <w:rsid w:val="00B76A18"/>
    <w:rsid w:val="00B929D8"/>
    <w:rsid w:val="00B955C6"/>
    <w:rsid w:val="00BA71B8"/>
    <w:rsid w:val="00BA7FA7"/>
    <w:rsid w:val="00BB4DAA"/>
    <w:rsid w:val="00BB763E"/>
    <w:rsid w:val="00BD0D4F"/>
    <w:rsid w:val="00BD3A5D"/>
    <w:rsid w:val="00BD7A44"/>
    <w:rsid w:val="00BE7D5C"/>
    <w:rsid w:val="00BF6F39"/>
    <w:rsid w:val="00C036BC"/>
    <w:rsid w:val="00C222AE"/>
    <w:rsid w:val="00C22B70"/>
    <w:rsid w:val="00C276BE"/>
    <w:rsid w:val="00C32AE1"/>
    <w:rsid w:val="00C379F1"/>
    <w:rsid w:val="00C428D7"/>
    <w:rsid w:val="00C43BE7"/>
    <w:rsid w:val="00C461F1"/>
    <w:rsid w:val="00C52E4D"/>
    <w:rsid w:val="00C60CDF"/>
    <w:rsid w:val="00C66AD0"/>
    <w:rsid w:val="00C70FA2"/>
    <w:rsid w:val="00C74974"/>
    <w:rsid w:val="00C77713"/>
    <w:rsid w:val="00C9413D"/>
    <w:rsid w:val="00CA1CFC"/>
    <w:rsid w:val="00CB4CBD"/>
    <w:rsid w:val="00CC2A17"/>
    <w:rsid w:val="00CF01AF"/>
    <w:rsid w:val="00D17BBC"/>
    <w:rsid w:val="00D32C0A"/>
    <w:rsid w:val="00D33CEA"/>
    <w:rsid w:val="00D37FC6"/>
    <w:rsid w:val="00D4146A"/>
    <w:rsid w:val="00D45E69"/>
    <w:rsid w:val="00D7042E"/>
    <w:rsid w:val="00D76A11"/>
    <w:rsid w:val="00D97860"/>
    <w:rsid w:val="00DA5899"/>
    <w:rsid w:val="00DA6FFB"/>
    <w:rsid w:val="00DC4830"/>
    <w:rsid w:val="00DE09CB"/>
    <w:rsid w:val="00DE130C"/>
    <w:rsid w:val="00E02751"/>
    <w:rsid w:val="00E1325C"/>
    <w:rsid w:val="00E22EF7"/>
    <w:rsid w:val="00E27198"/>
    <w:rsid w:val="00E358C1"/>
    <w:rsid w:val="00E371FA"/>
    <w:rsid w:val="00E42426"/>
    <w:rsid w:val="00E6107D"/>
    <w:rsid w:val="00E862D0"/>
    <w:rsid w:val="00E9622C"/>
    <w:rsid w:val="00E96E8E"/>
    <w:rsid w:val="00EA361B"/>
    <w:rsid w:val="00EB50F8"/>
    <w:rsid w:val="00EC3316"/>
    <w:rsid w:val="00ED30D5"/>
    <w:rsid w:val="00ED7FE7"/>
    <w:rsid w:val="00F1292B"/>
    <w:rsid w:val="00F3288A"/>
    <w:rsid w:val="00F352D9"/>
    <w:rsid w:val="00F52042"/>
    <w:rsid w:val="00F64BE0"/>
    <w:rsid w:val="00F70E38"/>
    <w:rsid w:val="00FA0591"/>
    <w:rsid w:val="00FA6221"/>
    <w:rsid w:val="00FB1848"/>
    <w:rsid w:val="00FC643D"/>
    <w:rsid w:val="00FD0114"/>
    <w:rsid w:val="00FD0E4D"/>
    <w:rsid w:val="00FD51D4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38DD9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830"/>
    <w:pPr>
      <w:spacing w:line="264" w:lineRule="auto"/>
    </w:pPr>
    <w:rPr>
      <w:rFonts w:ascii="Century Gothic" w:hAnsi="Century Gothic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D97860"/>
    <w:pPr>
      <w:spacing w:line="240" w:lineRule="auto"/>
      <w:jc w:val="right"/>
      <w:outlineLvl w:val="0"/>
    </w:pPr>
    <w:rPr>
      <w:rFonts w:asciiTheme="majorHAnsi" w:hAnsiTheme="majorHAnsi"/>
      <w:b/>
      <w:color w:val="1F497D" w:themeColor="accent2"/>
      <w:sz w:val="40"/>
    </w:rPr>
  </w:style>
  <w:style w:type="paragraph" w:styleId="Heading2">
    <w:name w:val="heading 2"/>
    <w:basedOn w:val="Normal"/>
    <w:next w:val="Normal"/>
    <w:link w:val="Heading2Char"/>
    <w:qFormat/>
    <w:rsid w:val="00DA6FFB"/>
    <w:pPr>
      <w:spacing w:before="20"/>
      <w:outlineLvl w:val="1"/>
    </w:pPr>
    <w:rPr>
      <w:caps/>
      <w:color w:val="FFFFFF" w:themeColor="background1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50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B50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A6FFB"/>
    <w:rPr>
      <w:rFonts w:ascii="Century Gothic" w:hAnsi="Century Gothic"/>
      <w:caps/>
      <w:color w:val="FFFFFF" w:themeColor="background1"/>
      <w:spacing w:val="4"/>
      <w:sz w:val="22"/>
      <w:szCs w:val="22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D97860"/>
    <w:pPr>
      <w:spacing w:after="40" w:line="240" w:lineRule="auto"/>
    </w:pPr>
    <w:rPr>
      <w:b/>
      <w:color w:val="1F497D" w:themeColor="accent2"/>
      <w:sz w:val="24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DA6FFB"/>
    <w:rPr>
      <w:b/>
      <w:caps/>
      <w:color w:val="FFFFFF" w:themeColor="background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3316"/>
    <w:rPr>
      <w:color w:val="808080"/>
    </w:rPr>
  </w:style>
  <w:style w:type="paragraph" w:styleId="Header">
    <w:name w:val="header"/>
    <w:basedOn w:val="Normal"/>
    <w:link w:val="HeaderChar"/>
    <w:unhideWhenUsed/>
    <w:rsid w:val="00A754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754D2"/>
    <w:rPr>
      <w:rFonts w:ascii="Century Gothic" w:hAnsi="Century Gothic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A754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A754D2"/>
    <w:rPr>
      <w:rFonts w:ascii="Century Gothic" w:hAnsi="Century Gothic"/>
      <w:spacing w:val="4"/>
      <w:sz w:val="17"/>
      <w:szCs w:val="18"/>
    </w:rPr>
  </w:style>
  <w:style w:type="paragraph" w:styleId="BlockText">
    <w:name w:val="Block Text"/>
    <w:basedOn w:val="Normal"/>
    <w:semiHidden/>
    <w:unhideWhenUsed/>
    <w:rsid w:val="00EB50F8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asciiTheme="minorHAnsi" w:eastAsiaTheme="minorEastAsia" w:hAnsiTheme="minorHAnsi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semiHidden/>
    <w:rsid w:val="00EB50F8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EB50F8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50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50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50F8"/>
    <w:rPr>
      <w:rFonts w:ascii="Century Gothic" w:hAnsi="Century Gothic"/>
      <w:i/>
      <w:iCs/>
      <w:color w:val="365F91" w:themeColor="accent1" w:themeShade="BF"/>
      <w:spacing w:val="4"/>
      <w:sz w:val="17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50F8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0F8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036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eshan\AppData\Roaming\Microsoft\Templates\Accounts%20receivable%20ledger%20(Blue%20Gradient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1F497D"/>
      </a:accent2>
      <a:accent3>
        <a:srgbClr val="0F243E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FE1E-0DCE-471D-8FDE-2B1880B2151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90DD822-D218-487D-8330-B38FECD30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F8BD8D-E2D0-4325-9CF5-ED3757F581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E00ABB-1D47-4A43-A25C-845431AF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Accounts receivable ledger (Blue Gradient design).dotx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2019-03-31T14:11:00Z</dcterms:created>
  <dcterms:modified xsi:type="dcterms:W3CDTF">2019-04-14T14:01:00Z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